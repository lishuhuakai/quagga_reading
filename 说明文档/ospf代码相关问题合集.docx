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C0" w:rsidRDefault="006577BB" w:rsidP="006577BB">
      <w:pPr>
        <w:pStyle w:val="1"/>
        <w:spacing w:before="156" w:after="156"/>
      </w:pPr>
      <w:r>
        <w:rPr>
          <w:rFonts w:hint="eastAsia"/>
        </w:rPr>
        <w:t>带着</w:t>
      </w:r>
      <w:r>
        <w:t>问题看代码</w:t>
      </w:r>
    </w:p>
    <w:p w:rsidR="006577BB" w:rsidRDefault="006577BB" w:rsidP="006577BB">
      <w:r>
        <w:rPr>
          <w:rFonts w:hint="eastAsia"/>
        </w:rPr>
        <w:t>盲目</w:t>
      </w:r>
      <w:r>
        <w:t>地看代码效率会很低下</w:t>
      </w:r>
      <w:r>
        <w:t>,</w:t>
      </w:r>
      <w:r>
        <w:t>我们需要带着问题去看代码</w:t>
      </w:r>
      <w:r>
        <w:t>,</w:t>
      </w:r>
      <w:r>
        <w:t>才能有的放矢</w:t>
      </w:r>
      <w:r>
        <w:t>.</w:t>
      </w:r>
    </w:p>
    <w:p w:rsidR="006577BB" w:rsidRDefault="006577BB" w:rsidP="006577BB">
      <w:pPr>
        <w:pStyle w:val="3"/>
        <w:spacing w:before="156" w:after="156"/>
      </w:pPr>
      <w:r>
        <w:rPr>
          <w:rFonts w:hint="eastAsia"/>
        </w:rPr>
        <w:t>一个</w:t>
      </w:r>
      <w:r>
        <w:t>lsa</w:t>
      </w:r>
      <w:r>
        <w:t>会被安装到多个</w:t>
      </w:r>
      <w:r>
        <w:t>area</w:t>
      </w:r>
      <w:r>
        <w:t>里面吗</w:t>
      </w:r>
      <w:r>
        <w:t>?</w:t>
      </w:r>
    </w:p>
    <w:p w:rsidR="004F2E3F" w:rsidRPr="004F2E3F" w:rsidRDefault="004F2E3F" w:rsidP="004F2E3F">
      <w:r>
        <w:rPr>
          <w:rFonts w:hint="eastAsia"/>
        </w:rPr>
        <w:t>目前看</w:t>
      </w:r>
      <w:r>
        <w:t>来</w:t>
      </w:r>
      <w:r>
        <w:t>,</w:t>
      </w:r>
      <w:r>
        <w:t>一个</w:t>
      </w:r>
      <w:r>
        <w:t>lsa</w:t>
      </w:r>
      <w:r>
        <w:t>不会被安装到多个</w:t>
      </w:r>
      <w:r>
        <w:t>area</w:t>
      </w:r>
      <w:r>
        <w:t>中</w:t>
      </w:r>
      <w:r>
        <w:t>.</w:t>
      </w:r>
    </w:p>
    <w:p w:rsidR="006577BB" w:rsidRDefault="006577BB" w:rsidP="006577BB">
      <w:pPr>
        <w:pStyle w:val="3"/>
        <w:spacing w:before="156" w:after="156"/>
      </w:pPr>
      <w:r>
        <w:rPr>
          <w:rFonts w:hint="eastAsia"/>
        </w:rPr>
        <w:t>自己</w:t>
      </w:r>
      <w:r>
        <w:t>创建的</w:t>
      </w:r>
      <w:r>
        <w:t>lsa</w:t>
      </w:r>
      <w:r>
        <w:t>会放入</w:t>
      </w:r>
      <w:r>
        <w:t>area</w:t>
      </w:r>
      <w:r>
        <w:t>里面吗</w:t>
      </w:r>
      <w:r>
        <w:t>?</w:t>
      </w:r>
    </w:p>
    <w:p w:rsidR="004F2E3F" w:rsidRDefault="004F2E3F" w:rsidP="004F2E3F">
      <w:r>
        <w:rPr>
          <w:rFonts w:hint="eastAsia"/>
        </w:rPr>
        <w:t>在</w:t>
      </w:r>
      <w:r>
        <w:rPr>
          <w:rFonts w:hint="eastAsia"/>
        </w:rPr>
        <w:t>ospf_lsa_install</w:t>
      </w:r>
      <w:r>
        <w:rPr>
          <w:rFonts w:hint="eastAsia"/>
        </w:rPr>
        <w:t>函数</w:t>
      </w:r>
      <w:r>
        <w:t>中</w:t>
      </w:r>
      <w:r>
        <w:t>,lsa</w:t>
      </w:r>
      <w:r>
        <w:t>实例都会被安装到对应的</w:t>
      </w:r>
      <w:r>
        <w:t>lsdb</w:t>
      </w:r>
      <w:r>
        <w:t>中去</w:t>
      </w:r>
      <w:r>
        <w:t>,</w:t>
      </w:r>
      <w:r>
        <w:rPr>
          <w:rFonts w:hint="eastAsia"/>
        </w:rPr>
        <w:t>对于</w:t>
      </w:r>
      <w:r>
        <w:t>自己产生的</w:t>
      </w:r>
      <w:r>
        <w:t>,struct area</w:t>
      </w:r>
      <w:r>
        <w:t>有下面的字段</w:t>
      </w:r>
      <w:r>
        <w:t>:</w:t>
      </w:r>
    </w:p>
    <w:p w:rsidR="004F2E3F" w:rsidRDefault="004F2E3F" w:rsidP="004F2E3F">
      <w:r>
        <w:t xml:space="preserve">route_lsa_self </w:t>
      </w:r>
      <w:r>
        <w:rPr>
          <w:rFonts w:hint="eastAsia"/>
        </w:rPr>
        <w:t>记录</w:t>
      </w:r>
      <w:r>
        <w:t>自己</w:t>
      </w:r>
      <w:r>
        <w:rPr>
          <w:rFonts w:hint="eastAsia"/>
        </w:rPr>
        <w:t>产生</w:t>
      </w:r>
      <w:r>
        <w:t>的</w:t>
      </w:r>
      <w:r>
        <w:t>route lsa</w:t>
      </w:r>
    </w:p>
    <w:p w:rsidR="004F2E3F" w:rsidRPr="004F2E3F" w:rsidRDefault="004F2E3F" w:rsidP="004F2E3F">
      <w:r>
        <w:t xml:space="preserve">network_lsa_self </w:t>
      </w:r>
      <w:r>
        <w:rPr>
          <w:rFonts w:hint="eastAsia"/>
        </w:rPr>
        <w:t>记录</w:t>
      </w:r>
      <w:r>
        <w:t>自己产生的</w:t>
      </w:r>
      <w:r>
        <w:t>network lsa</w:t>
      </w:r>
    </w:p>
    <w:p w:rsidR="004F2E3F" w:rsidRPr="004F2E3F" w:rsidRDefault="004F2E3F" w:rsidP="004F2E3F">
      <w:r>
        <w:rPr>
          <w:noProof/>
        </w:rPr>
        <w:drawing>
          <wp:inline distT="0" distB="0" distL="0" distR="0" wp14:anchorId="5C51788B" wp14:editId="20293B2C">
            <wp:extent cx="5274310" cy="626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BB" w:rsidRDefault="006577BB" w:rsidP="006577BB">
      <w:pPr>
        <w:pStyle w:val="3"/>
        <w:spacing w:before="156" w:after="156"/>
      </w:pPr>
      <w:r>
        <w:rPr>
          <w:rFonts w:hint="eastAsia"/>
        </w:rPr>
        <w:t>端口</w:t>
      </w:r>
      <w:r>
        <w:t>down</w:t>
      </w:r>
      <w:r>
        <w:t>的时候</w:t>
      </w:r>
      <w:r>
        <w:t>,</w:t>
      </w:r>
      <w:r>
        <w:rPr>
          <w:rFonts w:hint="eastAsia"/>
        </w:rPr>
        <w:t>是</w:t>
      </w:r>
      <w:r>
        <w:t>怎么</w:t>
      </w:r>
      <w:r>
        <w:rPr>
          <w:rFonts w:hint="eastAsia"/>
        </w:rPr>
        <w:t>触发</w:t>
      </w:r>
      <w:r>
        <w:t>状态机的</w:t>
      </w:r>
      <w:r>
        <w:t>?</w:t>
      </w:r>
    </w:p>
    <w:p w:rsidR="006577BB" w:rsidRPr="006577BB" w:rsidRDefault="006577BB" w:rsidP="006577BB">
      <w:r>
        <w:rPr>
          <w:rFonts w:hint="eastAsia"/>
        </w:rPr>
        <w:t>ospf_interface_state_down</w:t>
      </w:r>
      <w:r>
        <w:rPr>
          <w:rFonts w:hint="eastAsia"/>
        </w:rPr>
        <w:t>函数</w:t>
      </w:r>
      <w:r>
        <w:t>被调用</w:t>
      </w:r>
      <w:r>
        <w:t>,</w:t>
      </w:r>
      <w:r>
        <w:t>这个是</w:t>
      </w:r>
      <w:r>
        <w:t>zebra</w:t>
      </w:r>
      <w:r>
        <w:t>相关的回调函数</w:t>
      </w:r>
      <w:r>
        <w:t>,</w:t>
      </w:r>
      <w:r>
        <w:t>也就是说</w:t>
      </w:r>
      <w:r>
        <w:t>zebra</w:t>
      </w:r>
      <w:r>
        <w:t>通知</w:t>
      </w:r>
      <w:r>
        <w:t>ospfd,</w:t>
      </w:r>
      <w:r>
        <w:t>某个端口</w:t>
      </w:r>
      <w:r>
        <w:t>down</w:t>
      </w:r>
      <w:r>
        <w:rPr>
          <w:rFonts w:hint="eastAsia"/>
        </w:rPr>
        <w:t>掉</w:t>
      </w:r>
      <w:r>
        <w:t>了</w:t>
      </w:r>
      <w:r>
        <w:t>.</w:t>
      </w:r>
      <w:r>
        <w:t>然后会调用</w:t>
      </w:r>
      <w:r>
        <w:t>ospf_if_down</w:t>
      </w:r>
      <w:r>
        <w:rPr>
          <w:rFonts w:hint="eastAsia"/>
        </w:rPr>
        <w:t>,</w:t>
      </w:r>
      <w:r>
        <w:t>然后触发状态机</w:t>
      </w:r>
      <w:r>
        <w:t>.</w:t>
      </w:r>
    </w:p>
    <w:p w:rsidR="006577BB" w:rsidRDefault="006577BB" w:rsidP="006577BB">
      <w:r>
        <w:rPr>
          <w:noProof/>
        </w:rPr>
        <w:drawing>
          <wp:inline distT="0" distB="0" distL="0" distR="0" wp14:anchorId="4C0AB2D6" wp14:editId="4D01183B">
            <wp:extent cx="48768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D" w:rsidRDefault="002547CD" w:rsidP="006577BB">
      <w:r>
        <w:rPr>
          <w:rFonts w:hint="eastAsia"/>
        </w:rPr>
        <w:t>一般</w:t>
      </w:r>
      <w:r>
        <w:t>会触发</w:t>
      </w:r>
      <w:r>
        <w:t>ism_interface_down</w:t>
      </w:r>
      <w:r>
        <w:t>函数</w:t>
      </w:r>
      <w:r>
        <w:t>,</w:t>
      </w:r>
      <w:r>
        <w:t>调用</w:t>
      </w:r>
      <w:r>
        <w:t>ospf_if</w:t>
      </w:r>
      <w:r>
        <w:rPr>
          <w:rFonts w:hint="eastAsia"/>
        </w:rPr>
        <w:t>_cleanup</w:t>
      </w:r>
      <w:r>
        <w:t>,</w:t>
      </w:r>
      <w:r>
        <w:rPr>
          <w:rFonts w:hint="eastAsia"/>
        </w:rPr>
        <w:t>这个</w:t>
      </w:r>
      <w:r>
        <w:t>函数是相当重要的一个函数</w:t>
      </w:r>
      <w:r>
        <w:t>,</w:t>
      </w:r>
      <w:r>
        <w:t>它会</w:t>
      </w:r>
      <w:r w:rsidR="001B6A22">
        <w:rPr>
          <w:rFonts w:hint="eastAsia"/>
        </w:rPr>
        <w:t>删掉</w:t>
      </w:r>
      <w:r w:rsidR="001B6A22">
        <w:t>接口上所有的邻居</w:t>
      </w:r>
      <w:r w:rsidR="001B6A22">
        <w:t>.</w:t>
      </w:r>
    </w:p>
    <w:p w:rsidR="001B6A22" w:rsidRDefault="001B6A22" w:rsidP="001B6A22">
      <w:pPr>
        <w:pStyle w:val="3"/>
        <w:spacing w:before="156" w:after="156"/>
      </w:pPr>
      <w:r>
        <w:rPr>
          <w:rFonts w:hint="eastAsia"/>
        </w:rPr>
        <w:t>lsa</w:t>
      </w:r>
      <w:r>
        <w:rPr>
          <w:rFonts w:hint="eastAsia"/>
        </w:rPr>
        <w:t>是</w:t>
      </w:r>
      <w:r>
        <w:t>如何老化的</w:t>
      </w:r>
      <w:r>
        <w:t>,</w:t>
      </w:r>
      <w:r>
        <w:t>它又是如何</w:t>
      </w:r>
      <w:r>
        <w:rPr>
          <w:rFonts w:hint="eastAsia"/>
        </w:rPr>
        <w:t>被</w:t>
      </w:r>
      <w:r>
        <w:t>删除的</w:t>
      </w:r>
      <w:r>
        <w:t>?</w:t>
      </w:r>
      <w:r>
        <w:t>端口</w:t>
      </w:r>
      <w:r>
        <w:t>down</w:t>
      </w:r>
      <w:r>
        <w:t>掉</w:t>
      </w:r>
      <w:r>
        <w:t>,</w:t>
      </w:r>
      <w:r>
        <w:t>是否会删掉</w:t>
      </w:r>
      <w:r>
        <w:t>lsa?lsa</w:t>
      </w:r>
      <w:r>
        <w:t>在本机如何到达</w:t>
      </w:r>
      <w:r>
        <w:t>maxage?</w:t>
      </w:r>
    </w:p>
    <w:p w:rsidR="001B085C" w:rsidRDefault="001B085C" w:rsidP="001B085C">
      <w:r>
        <w:rPr>
          <w:rFonts w:hint="eastAsia"/>
        </w:rPr>
        <w:t>ls</w:t>
      </w:r>
      <w:r>
        <w:t>_age</w:t>
      </w:r>
      <w:r>
        <w:rPr>
          <w:rFonts w:hint="eastAsia"/>
        </w:rPr>
        <w:t>_in</w:t>
      </w:r>
      <w:r>
        <w:t>crement</w:t>
      </w:r>
      <w:r>
        <w:rPr>
          <w:rFonts w:hint="eastAsia"/>
        </w:rPr>
        <w:t>函数</w:t>
      </w:r>
      <w:r>
        <w:t>用于增添</w:t>
      </w:r>
      <w:r>
        <w:t>lsa</w:t>
      </w:r>
      <w:r>
        <w:t>的</w:t>
      </w:r>
      <w:r>
        <w:rPr>
          <w:rFonts w:hint="eastAsia"/>
        </w:rPr>
        <w:t>老化</w:t>
      </w:r>
      <w:r>
        <w:t>时间</w:t>
      </w:r>
      <w:r>
        <w:rPr>
          <w:rFonts w:hint="eastAsia"/>
        </w:rPr>
        <w:t>.</w:t>
      </w:r>
    </w:p>
    <w:p w:rsidR="00D6481D" w:rsidRDefault="00D6481D" w:rsidP="001B085C">
      <w:r>
        <w:rPr>
          <w:noProof/>
        </w:rPr>
        <w:lastRenderedPageBreak/>
        <w:drawing>
          <wp:inline distT="0" distB="0" distL="0" distR="0" wp14:anchorId="5C850398" wp14:editId="66C56034">
            <wp:extent cx="5274310" cy="504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1D" w:rsidRDefault="00D6481D" w:rsidP="001B085C"/>
    <w:p w:rsidR="00D6481D" w:rsidRDefault="00D6481D" w:rsidP="001B085C">
      <w:r>
        <w:rPr>
          <w:noProof/>
        </w:rPr>
        <w:drawing>
          <wp:inline distT="0" distB="0" distL="0" distR="0" wp14:anchorId="1C0B2DCD" wp14:editId="4CDB0E60">
            <wp:extent cx="5274310" cy="1545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1D" w:rsidRDefault="00D6481D" w:rsidP="001B085C">
      <w:r>
        <w:t>ospf_lsa_maxage_walker_remover</w:t>
      </w:r>
      <w:r>
        <w:rPr>
          <w:rFonts w:hint="eastAsia"/>
        </w:rPr>
        <w:t>函数</w:t>
      </w:r>
      <w:r>
        <w:t>用于移除老化的</w:t>
      </w:r>
      <w:r>
        <w:t>lsa.</w:t>
      </w:r>
    </w:p>
    <w:p w:rsidR="00332242" w:rsidRPr="00332242" w:rsidRDefault="00A103EC" w:rsidP="00332242">
      <w:pPr>
        <w:rPr>
          <w:rFonts w:hint="eastAsia"/>
        </w:rPr>
      </w:pPr>
      <w:r>
        <w:t>struct ospf</w:t>
      </w:r>
      <w:r>
        <w:t>上的</w:t>
      </w:r>
      <w:r>
        <w:t>t</w:t>
      </w:r>
      <w:r>
        <w:rPr>
          <w:rFonts w:hint="eastAsia"/>
        </w:rPr>
        <w:t>_maxage_lsa</w:t>
      </w:r>
      <w:r>
        <w:rPr>
          <w:rFonts w:hint="eastAsia"/>
        </w:rPr>
        <w:t>定时器</w:t>
      </w:r>
      <w:r>
        <w:t>就是用来干这个事情的</w:t>
      </w:r>
      <w:r>
        <w:t>,</w:t>
      </w:r>
      <w:r>
        <w:t>它会遍历所有区域的所有</w:t>
      </w:r>
      <w:r>
        <w:t>lsa,</w:t>
      </w:r>
      <w:r>
        <w:t>然后进行移除操作</w:t>
      </w:r>
      <w:r>
        <w:t>.</w:t>
      </w:r>
      <w:r w:rsidR="006C56A7">
        <w:rPr>
          <w:rFonts w:hint="eastAsia"/>
        </w:rPr>
        <w:t>定时器</w:t>
      </w:r>
      <w:r w:rsidR="006C56A7">
        <w:rPr>
          <w:rFonts w:hint="eastAsia"/>
        </w:rPr>
        <w:t>30</w:t>
      </w:r>
      <w:r w:rsidR="006C56A7">
        <w:t>s</w:t>
      </w:r>
      <w:r w:rsidR="006C56A7">
        <w:t>触发一次</w:t>
      </w:r>
      <w:r w:rsidR="006C56A7">
        <w:t>.</w:t>
      </w:r>
    </w:p>
    <w:p w:rsidR="00332242" w:rsidRDefault="00332242" w:rsidP="00332242">
      <w:pPr>
        <w:pStyle w:val="3"/>
        <w:spacing w:before="156" w:after="156"/>
      </w:pPr>
      <w:r>
        <w:rPr>
          <w:rFonts w:hint="eastAsia"/>
        </w:rPr>
        <w:t>各种</w:t>
      </w:r>
      <w:r>
        <w:t>数据结构的关系</w:t>
      </w:r>
      <w:r>
        <w:t>?</w:t>
      </w:r>
    </w:p>
    <w:p w:rsidR="00332242" w:rsidRDefault="00332242" w:rsidP="00332242">
      <w:r>
        <w:rPr>
          <w:rFonts w:hint="eastAsia"/>
        </w:rPr>
        <w:t>struct</w:t>
      </w:r>
      <w:r>
        <w:t xml:space="preserve"> interface</w:t>
      </w:r>
      <w:r>
        <w:t>用于描述物理接口</w:t>
      </w:r>
    </w:p>
    <w:p w:rsidR="00332242" w:rsidRDefault="00332242" w:rsidP="00332242"/>
    <w:p w:rsidR="00332242" w:rsidRDefault="00332242" w:rsidP="00332242">
      <w:r>
        <w:t>struct</w:t>
      </w:r>
      <w:r>
        <w:rPr>
          <w:rFonts w:hint="eastAsia"/>
        </w:rPr>
        <w:t xml:space="preserve"> connected </w:t>
      </w:r>
      <w:r>
        <w:rPr>
          <w:rFonts w:hint="eastAsia"/>
        </w:rPr>
        <w:t>用于</w:t>
      </w:r>
      <w:r>
        <w:t>表述</w:t>
      </w:r>
      <w:r>
        <w:t>ip</w:t>
      </w:r>
      <w:r>
        <w:t>地址</w:t>
      </w:r>
    </w:p>
    <w:p w:rsidR="00332242" w:rsidRDefault="00332242" w:rsidP="00332242"/>
    <w:p w:rsidR="00332242" w:rsidRDefault="00332242" w:rsidP="00332242">
      <w:r>
        <w:rPr>
          <w:rFonts w:hint="eastAsia"/>
        </w:rPr>
        <w:t>我们</w:t>
      </w:r>
      <w:r>
        <w:t>可以通过</w:t>
      </w:r>
      <w:r>
        <w:rPr>
          <w:rFonts w:hint="eastAsia"/>
        </w:rPr>
        <w:t>network A.B.C.D/M area xxx</w:t>
      </w:r>
      <w:r>
        <w:rPr>
          <w:rFonts w:hint="eastAsia"/>
        </w:rPr>
        <w:t>的</w:t>
      </w:r>
      <w:r>
        <w:t>命令新建一个区域或者将</w:t>
      </w:r>
      <w:r>
        <w:rPr>
          <w:rFonts w:hint="eastAsia"/>
        </w:rPr>
        <w:t>拥有</w:t>
      </w:r>
      <w:r>
        <w:t>某个</w:t>
      </w:r>
      <w:r>
        <w:rPr>
          <w:rFonts w:hint="eastAsia"/>
        </w:rPr>
        <w:t>网络</w:t>
      </w:r>
      <w:r>
        <w:t>的接口加入区域</w:t>
      </w:r>
      <w:r>
        <w:t>.</w:t>
      </w:r>
    </w:p>
    <w:p w:rsidR="00332242" w:rsidRDefault="0056134A" w:rsidP="00332242">
      <w:r>
        <w:rPr>
          <w:rFonts w:hint="eastAsia"/>
        </w:rPr>
        <w:t>另外</w:t>
      </w:r>
      <w:r>
        <w:t>一个比较重要的</w:t>
      </w:r>
      <w:r>
        <w:rPr>
          <w:rFonts w:hint="eastAsia"/>
        </w:rPr>
        <w:t>命令</w:t>
      </w:r>
      <w:r>
        <w:t>是</w:t>
      </w:r>
      <w:r w:rsidRPr="0056134A">
        <w:t>ip ospf area (A.B.C.D|&lt;0-4294967295&gt;) [A.B.C.D]</w:t>
      </w:r>
      <w:r>
        <w:t>,</w:t>
      </w:r>
      <w:r>
        <w:rPr>
          <w:rFonts w:hint="eastAsia"/>
        </w:rPr>
        <w:t>这条</w:t>
      </w:r>
      <w:r>
        <w:t>命令的意思是</w:t>
      </w:r>
      <w:r>
        <w:rPr>
          <w:rFonts w:hint="eastAsia"/>
        </w:rPr>
        <w:t>将</w:t>
      </w:r>
      <w:r w:rsidR="00FD502C">
        <w:rPr>
          <w:rFonts w:hint="eastAsia"/>
        </w:rPr>
        <w:t>某个</w:t>
      </w:r>
      <w:r w:rsidR="00FD502C">
        <w:t>端口加入某个区域</w:t>
      </w:r>
      <w:r w:rsidR="00FD502C">
        <w:t>.</w:t>
      </w:r>
    </w:p>
    <w:p w:rsidR="00FD502C" w:rsidRDefault="00950D37" w:rsidP="00950D37">
      <w:pPr>
        <w:pStyle w:val="3"/>
        <w:spacing w:before="156" w:after="156"/>
      </w:pPr>
      <w:r>
        <w:rPr>
          <w:rFonts w:hint="eastAsia"/>
        </w:rPr>
        <w:t>ospf</w:t>
      </w:r>
      <w:r>
        <w:rPr>
          <w:rFonts w:hint="eastAsia"/>
        </w:rPr>
        <w:t>收</w:t>
      </w:r>
      <w:r>
        <w:t>ospf</w:t>
      </w:r>
      <w:r>
        <w:t>包到底创建了多少个</w:t>
      </w:r>
      <w:r>
        <w:t>socket?</w:t>
      </w:r>
    </w:p>
    <w:p w:rsidR="00950D37" w:rsidRPr="00950D37" w:rsidRDefault="00950D37" w:rsidP="00950D37">
      <w:pPr>
        <w:rPr>
          <w:rFonts w:hint="eastAsia"/>
        </w:rPr>
      </w:pPr>
      <w:r>
        <w:rPr>
          <w:rFonts w:hint="eastAsia"/>
        </w:rPr>
        <w:t>目前</w:t>
      </w:r>
      <w:r>
        <w:t>看</w:t>
      </w:r>
      <w:r>
        <w:t>,</w:t>
      </w:r>
      <w:r>
        <w:t>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.</w:t>
      </w:r>
      <w:bookmarkStart w:id="0" w:name="_GoBack"/>
      <w:bookmarkEnd w:id="0"/>
    </w:p>
    <w:sectPr w:rsidR="00950D37" w:rsidRPr="00950D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F91" w:rsidRDefault="00EA6F91" w:rsidP="00B557C2">
      <w:r>
        <w:separator/>
      </w:r>
    </w:p>
  </w:endnote>
  <w:endnote w:type="continuationSeparator" w:id="0">
    <w:p w:rsidR="00EA6F91" w:rsidRDefault="00EA6F91" w:rsidP="00B5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  <w:r>
      <w:t>-</w:t>
    </w:r>
    <w:sdt>
      <w:sdtPr>
        <w:id w:val="205681145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0D37" w:rsidRPr="00950D37">
          <w:rPr>
            <w:noProof/>
            <w:lang w:val="zh-CN"/>
          </w:rPr>
          <w:t>2</w:t>
        </w:r>
        <w:r>
          <w:fldChar w:fldCharType="end"/>
        </w:r>
        <w:r>
          <w:t>-</w:t>
        </w:r>
      </w:sdtContent>
    </w:sdt>
  </w:p>
  <w:p w:rsidR="00B81F48" w:rsidRDefault="00B81F48" w:rsidP="00B557C2">
    <w:pPr>
      <w:pStyle w:val="a6"/>
      <w:ind w:firstLine="3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F91" w:rsidRDefault="00EA6F91" w:rsidP="00B557C2">
      <w:r>
        <w:separator/>
      </w:r>
    </w:p>
  </w:footnote>
  <w:footnote w:type="continuationSeparator" w:id="0">
    <w:p w:rsidR="00EA6F91" w:rsidRDefault="00EA6F91" w:rsidP="00B55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  <w:r>
      <w:rPr>
        <w:rFonts w:hint="eastAsia"/>
      </w:rPr>
      <w:t>李树花开</w:t>
    </w:r>
    <w:r>
      <w:t>，风中摇曳！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6ED"/>
    <w:multiLevelType w:val="multilevel"/>
    <w:tmpl w:val="112C1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13501ABD"/>
    <w:multiLevelType w:val="hybridMultilevel"/>
    <w:tmpl w:val="0390EA18"/>
    <w:lvl w:ilvl="0" w:tplc="F8789D8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D502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B66848"/>
    <w:multiLevelType w:val="hybridMultilevel"/>
    <w:tmpl w:val="E12262C6"/>
    <w:lvl w:ilvl="0" w:tplc="18247A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11284"/>
    <w:multiLevelType w:val="multilevel"/>
    <w:tmpl w:val="8B4A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4160EC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6D2C9F"/>
    <w:multiLevelType w:val="hybridMultilevel"/>
    <w:tmpl w:val="7B6AF3CA"/>
    <w:lvl w:ilvl="0" w:tplc="3C722A62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13576E"/>
    <w:multiLevelType w:val="hybridMultilevel"/>
    <w:tmpl w:val="9A1CB536"/>
    <w:lvl w:ilvl="0" w:tplc="9136619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F477AD"/>
    <w:multiLevelType w:val="hybridMultilevel"/>
    <w:tmpl w:val="E28A6EFC"/>
    <w:lvl w:ilvl="0" w:tplc="7B2CA9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45D9D"/>
    <w:multiLevelType w:val="hybridMultilevel"/>
    <w:tmpl w:val="C1A45DEE"/>
    <w:lvl w:ilvl="0" w:tplc="2FECC5B2">
      <w:start w:val="1"/>
      <w:numFmt w:val="decimal"/>
      <w:lvlText w:val="(%1)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 w15:restartNumberingAfterBreak="0">
    <w:nsid w:val="3E7D783A"/>
    <w:multiLevelType w:val="hybridMultilevel"/>
    <w:tmpl w:val="A128E9F4"/>
    <w:lvl w:ilvl="0" w:tplc="7BFCE506">
      <w:start w:val="1"/>
      <w:numFmt w:val="decimal"/>
      <w:lvlText w:val="(%1)"/>
      <w:lvlJc w:val="left"/>
      <w:pPr>
        <w:ind w:left="734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42B01D9E"/>
    <w:multiLevelType w:val="hybridMultilevel"/>
    <w:tmpl w:val="20E2BEBC"/>
    <w:lvl w:ilvl="0" w:tplc="97AAC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E74BFB"/>
    <w:multiLevelType w:val="hybridMultilevel"/>
    <w:tmpl w:val="2A2AFE52"/>
    <w:lvl w:ilvl="0" w:tplc="B0041A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8C31B45"/>
    <w:multiLevelType w:val="multilevel"/>
    <w:tmpl w:val="C40C85FA"/>
    <w:lvl w:ilvl="0">
      <w:start w:val="1"/>
      <w:numFmt w:val="chineseCountingThousand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suff w:val="nothing"/>
      <w:lvlText w:val="%3."/>
      <w:lvlJc w:val="left"/>
      <w:pPr>
        <w:ind w:left="51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56EA272A"/>
    <w:multiLevelType w:val="hybridMultilevel"/>
    <w:tmpl w:val="1D30311C"/>
    <w:lvl w:ilvl="0" w:tplc="389C2E2E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A87372"/>
    <w:multiLevelType w:val="hybridMultilevel"/>
    <w:tmpl w:val="A45A7EAC"/>
    <w:lvl w:ilvl="0" w:tplc="E68643AC">
      <w:start w:val="1"/>
      <w:numFmt w:val="decimal"/>
      <w:suff w:val="nothing"/>
      <w:lvlText w:val="（%1）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7" w15:restartNumberingAfterBreak="0">
    <w:nsid w:val="5FB3206F"/>
    <w:multiLevelType w:val="multilevel"/>
    <w:tmpl w:val="E08ABE92"/>
    <w:lvl w:ilvl="0">
      <w:start w:val="1"/>
      <w:numFmt w:val="chineseCountingThousand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7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4E562F4"/>
    <w:multiLevelType w:val="hybridMultilevel"/>
    <w:tmpl w:val="D312DA46"/>
    <w:lvl w:ilvl="0" w:tplc="ED602B7E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5EB2542"/>
    <w:multiLevelType w:val="hybridMultilevel"/>
    <w:tmpl w:val="ECBEC1F6"/>
    <w:lvl w:ilvl="0" w:tplc="1B841996">
      <w:start w:val="1"/>
      <w:numFmt w:val="decimal"/>
      <w:suff w:val="nothing"/>
      <w:lvlText w:val="（%1）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0" w15:restartNumberingAfterBreak="0">
    <w:nsid w:val="66116D20"/>
    <w:multiLevelType w:val="hybridMultilevel"/>
    <w:tmpl w:val="3FF62026"/>
    <w:lvl w:ilvl="0" w:tplc="E4FE79A6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79D3AEC"/>
    <w:multiLevelType w:val="hybridMultilevel"/>
    <w:tmpl w:val="DE88804E"/>
    <w:lvl w:ilvl="0" w:tplc="76AC424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C06167"/>
    <w:multiLevelType w:val="hybridMultilevel"/>
    <w:tmpl w:val="FC747AF0"/>
    <w:lvl w:ilvl="0" w:tplc="DCE0F852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B6F18C7"/>
    <w:multiLevelType w:val="hybridMultilevel"/>
    <w:tmpl w:val="48509F6C"/>
    <w:lvl w:ilvl="0" w:tplc="E2DE2128">
      <w:start w:val="1"/>
      <w:numFmt w:val="decimal"/>
      <w:suff w:val="nothing"/>
      <w:lvlText w:val="（%1）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4" w15:restartNumberingAfterBreak="0">
    <w:nsid w:val="7D0740E8"/>
    <w:multiLevelType w:val="multilevel"/>
    <w:tmpl w:val="941E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D87655D"/>
    <w:multiLevelType w:val="multilevel"/>
    <w:tmpl w:val="0A8E39B2"/>
    <w:lvl w:ilvl="0">
      <w:start w:val="1"/>
      <w:numFmt w:val="upperRoman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6" w15:restartNumberingAfterBreak="0">
    <w:nsid w:val="7FAC3320"/>
    <w:multiLevelType w:val="hybridMultilevel"/>
    <w:tmpl w:val="50845CBC"/>
    <w:lvl w:ilvl="0" w:tplc="04E87F4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6"/>
  </w:num>
  <w:num w:numId="7">
    <w:abstractNumId w:val="11"/>
  </w:num>
  <w:num w:numId="8">
    <w:abstractNumId w:val="19"/>
  </w:num>
  <w:num w:numId="9">
    <w:abstractNumId w:val="10"/>
  </w:num>
  <w:num w:numId="10">
    <w:abstractNumId w:val="23"/>
  </w:num>
  <w:num w:numId="11">
    <w:abstractNumId w:val="0"/>
  </w:num>
  <w:num w:numId="12">
    <w:abstractNumId w:val="5"/>
  </w:num>
  <w:num w:numId="13">
    <w:abstractNumId w:val="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"/>
  </w:num>
  <w:num w:numId="17">
    <w:abstractNumId w:val="7"/>
  </w:num>
  <w:num w:numId="18">
    <w:abstractNumId w:val="18"/>
  </w:num>
  <w:num w:numId="19">
    <w:abstractNumId w:val="26"/>
  </w:num>
  <w:num w:numId="20">
    <w:abstractNumId w:val="6"/>
  </w:num>
  <w:num w:numId="21">
    <w:abstractNumId w:val="3"/>
  </w:num>
  <w:num w:numId="22">
    <w:abstractNumId w:val="2"/>
  </w:num>
  <w:num w:numId="23">
    <w:abstractNumId w:val="20"/>
  </w:num>
  <w:num w:numId="24">
    <w:abstractNumId w:val="14"/>
  </w:num>
  <w:num w:numId="25">
    <w:abstractNumId w:val="22"/>
  </w:num>
  <w:num w:numId="26">
    <w:abstractNumId w:val="13"/>
  </w:num>
  <w:num w:numId="27">
    <w:abstractNumId w:val="14"/>
    <w:lvlOverride w:ilvl="0">
      <w:startOverride w:val="1"/>
    </w:lvlOverride>
  </w:num>
  <w:num w:numId="28">
    <w:abstractNumId w:val="8"/>
  </w:num>
  <w:num w:numId="29">
    <w:abstractNumId w:val="17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BB"/>
    <w:rsid w:val="00017FE1"/>
    <w:rsid w:val="00021437"/>
    <w:rsid w:val="000511E5"/>
    <w:rsid w:val="00094DBA"/>
    <w:rsid w:val="000D0558"/>
    <w:rsid w:val="000D6FB6"/>
    <w:rsid w:val="001774A6"/>
    <w:rsid w:val="001A35E6"/>
    <w:rsid w:val="001A5D4A"/>
    <w:rsid w:val="001B085C"/>
    <w:rsid w:val="001B6A22"/>
    <w:rsid w:val="001C1322"/>
    <w:rsid w:val="001E0457"/>
    <w:rsid w:val="001E7042"/>
    <w:rsid w:val="001F4087"/>
    <w:rsid w:val="00210AD3"/>
    <w:rsid w:val="0021185E"/>
    <w:rsid w:val="00246D31"/>
    <w:rsid w:val="002547CD"/>
    <w:rsid w:val="00257A95"/>
    <w:rsid w:val="0027617C"/>
    <w:rsid w:val="002D1C5A"/>
    <w:rsid w:val="002D4D16"/>
    <w:rsid w:val="002D681B"/>
    <w:rsid w:val="002F0785"/>
    <w:rsid w:val="00324740"/>
    <w:rsid w:val="00332242"/>
    <w:rsid w:val="0035307E"/>
    <w:rsid w:val="00354C1C"/>
    <w:rsid w:val="00375F0A"/>
    <w:rsid w:val="003768ED"/>
    <w:rsid w:val="003C3BBF"/>
    <w:rsid w:val="004312A5"/>
    <w:rsid w:val="00451448"/>
    <w:rsid w:val="00452530"/>
    <w:rsid w:val="00462204"/>
    <w:rsid w:val="004714EE"/>
    <w:rsid w:val="004B4EF8"/>
    <w:rsid w:val="004D26C6"/>
    <w:rsid w:val="004D3B16"/>
    <w:rsid w:val="004F2C46"/>
    <w:rsid w:val="004F2E3F"/>
    <w:rsid w:val="004F4E26"/>
    <w:rsid w:val="00521E32"/>
    <w:rsid w:val="00522754"/>
    <w:rsid w:val="00523F01"/>
    <w:rsid w:val="00543D81"/>
    <w:rsid w:val="00545971"/>
    <w:rsid w:val="00553894"/>
    <w:rsid w:val="0056134A"/>
    <w:rsid w:val="00566341"/>
    <w:rsid w:val="005A22BF"/>
    <w:rsid w:val="005B1C0A"/>
    <w:rsid w:val="005D3988"/>
    <w:rsid w:val="005D49BB"/>
    <w:rsid w:val="005E17CA"/>
    <w:rsid w:val="005E65E5"/>
    <w:rsid w:val="0061334B"/>
    <w:rsid w:val="00617F51"/>
    <w:rsid w:val="00620301"/>
    <w:rsid w:val="0062231F"/>
    <w:rsid w:val="00631B42"/>
    <w:rsid w:val="006577BB"/>
    <w:rsid w:val="00660C11"/>
    <w:rsid w:val="00690DF8"/>
    <w:rsid w:val="006A6B3C"/>
    <w:rsid w:val="006B4324"/>
    <w:rsid w:val="006C56A7"/>
    <w:rsid w:val="006F3344"/>
    <w:rsid w:val="006F558C"/>
    <w:rsid w:val="00714262"/>
    <w:rsid w:val="00714F6C"/>
    <w:rsid w:val="007175CD"/>
    <w:rsid w:val="00721A09"/>
    <w:rsid w:val="00731281"/>
    <w:rsid w:val="0073186E"/>
    <w:rsid w:val="00747752"/>
    <w:rsid w:val="00797CFE"/>
    <w:rsid w:val="007A392D"/>
    <w:rsid w:val="007A5B5A"/>
    <w:rsid w:val="007C797A"/>
    <w:rsid w:val="007D41D3"/>
    <w:rsid w:val="007E2103"/>
    <w:rsid w:val="007E4EDB"/>
    <w:rsid w:val="007F3B64"/>
    <w:rsid w:val="007F727F"/>
    <w:rsid w:val="007F762C"/>
    <w:rsid w:val="0080490A"/>
    <w:rsid w:val="008172F1"/>
    <w:rsid w:val="008208B6"/>
    <w:rsid w:val="0082758E"/>
    <w:rsid w:val="00830254"/>
    <w:rsid w:val="00853656"/>
    <w:rsid w:val="00866BD5"/>
    <w:rsid w:val="00875435"/>
    <w:rsid w:val="00894D10"/>
    <w:rsid w:val="008B4CD9"/>
    <w:rsid w:val="008C0C76"/>
    <w:rsid w:val="008C2BC0"/>
    <w:rsid w:val="008C5517"/>
    <w:rsid w:val="008E1B66"/>
    <w:rsid w:val="00902E2B"/>
    <w:rsid w:val="00912AAB"/>
    <w:rsid w:val="009350C0"/>
    <w:rsid w:val="00942F9D"/>
    <w:rsid w:val="00950D37"/>
    <w:rsid w:val="00952742"/>
    <w:rsid w:val="00964BF5"/>
    <w:rsid w:val="00967823"/>
    <w:rsid w:val="00974336"/>
    <w:rsid w:val="009916E8"/>
    <w:rsid w:val="009A5A87"/>
    <w:rsid w:val="009C59BE"/>
    <w:rsid w:val="009D207F"/>
    <w:rsid w:val="009D4367"/>
    <w:rsid w:val="009D5EFC"/>
    <w:rsid w:val="009E5AD9"/>
    <w:rsid w:val="009F2122"/>
    <w:rsid w:val="00A07A62"/>
    <w:rsid w:val="00A103EC"/>
    <w:rsid w:val="00A16070"/>
    <w:rsid w:val="00A24ABA"/>
    <w:rsid w:val="00A427BA"/>
    <w:rsid w:val="00A50D85"/>
    <w:rsid w:val="00A67E27"/>
    <w:rsid w:val="00A82469"/>
    <w:rsid w:val="00A93852"/>
    <w:rsid w:val="00AA2901"/>
    <w:rsid w:val="00AB25E4"/>
    <w:rsid w:val="00AB4DDA"/>
    <w:rsid w:val="00AB5035"/>
    <w:rsid w:val="00AC1FE0"/>
    <w:rsid w:val="00AC5018"/>
    <w:rsid w:val="00AC6A1F"/>
    <w:rsid w:val="00AE5ACA"/>
    <w:rsid w:val="00B23661"/>
    <w:rsid w:val="00B557C2"/>
    <w:rsid w:val="00B81F48"/>
    <w:rsid w:val="00BA43A3"/>
    <w:rsid w:val="00BB1C10"/>
    <w:rsid w:val="00BD2CEE"/>
    <w:rsid w:val="00C0024C"/>
    <w:rsid w:val="00C06DF6"/>
    <w:rsid w:val="00C45980"/>
    <w:rsid w:val="00C816E4"/>
    <w:rsid w:val="00C871DA"/>
    <w:rsid w:val="00CA0D88"/>
    <w:rsid w:val="00CA1934"/>
    <w:rsid w:val="00CA6876"/>
    <w:rsid w:val="00CA74DD"/>
    <w:rsid w:val="00CB5A4E"/>
    <w:rsid w:val="00CC0D66"/>
    <w:rsid w:val="00CC1D5B"/>
    <w:rsid w:val="00CE06DD"/>
    <w:rsid w:val="00D07F53"/>
    <w:rsid w:val="00D149AF"/>
    <w:rsid w:val="00D42D08"/>
    <w:rsid w:val="00D6481D"/>
    <w:rsid w:val="00D76FFC"/>
    <w:rsid w:val="00DA4CD1"/>
    <w:rsid w:val="00DB4159"/>
    <w:rsid w:val="00DF0633"/>
    <w:rsid w:val="00E422FE"/>
    <w:rsid w:val="00E918AB"/>
    <w:rsid w:val="00EA4396"/>
    <w:rsid w:val="00EA6F91"/>
    <w:rsid w:val="00EC4F22"/>
    <w:rsid w:val="00ED4B2B"/>
    <w:rsid w:val="00EE538B"/>
    <w:rsid w:val="00F0440A"/>
    <w:rsid w:val="00F16EB1"/>
    <w:rsid w:val="00F24929"/>
    <w:rsid w:val="00F65B69"/>
    <w:rsid w:val="00F73735"/>
    <w:rsid w:val="00F8527B"/>
    <w:rsid w:val="00FA01F0"/>
    <w:rsid w:val="00FD502C"/>
    <w:rsid w:val="00FF07D2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C9BC69-BDDD-419E-A3D9-EEDF0BCE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5E4"/>
    <w:pPr>
      <w:widowControl w:val="0"/>
      <w:ind w:firstLineChars="200" w:firstLine="420"/>
      <w:jc w:val="both"/>
    </w:pPr>
    <w:rPr>
      <w:rFonts w:ascii="Monaco" w:hAnsi="Monaco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617F51"/>
    <w:pPr>
      <w:keepNext/>
      <w:keepLines/>
      <w:pageBreakBefore/>
      <w:spacing w:beforeLines="50" w:before="50" w:afterLines="50" w:after="50"/>
      <w:jc w:val="center"/>
      <w:outlineLvl w:val="0"/>
    </w:pPr>
    <w:rPr>
      <w:rFonts w:ascii="Consolas" w:hAnsi="Consolas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AA2901"/>
    <w:pPr>
      <w:keepNext/>
      <w:keepLines/>
      <w:numPr>
        <w:numId w:val="24"/>
      </w:numPr>
      <w:spacing w:beforeLines="50" w:before="50" w:afterLines="50" w:after="50" w:line="360" w:lineRule="auto"/>
      <w:outlineLvl w:val="1"/>
    </w:pPr>
    <w:rPr>
      <w:rFonts w:ascii="Consolas" w:eastAsiaTheme="majorEastAsia" w:hAnsi="Consolas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9916E8"/>
    <w:pPr>
      <w:keepNext/>
      <w:keepLines/>
      <w:numPr>
        <w:ilvl w:val="2"/>
        <w:numId w:val="24"/>
      </w:numPr>
      <w:spacing w:beforeLines="50" w:before="50" w:afterLines="50" w:after="50" w:line="360" w:lineRule="auto"/>
      <w:outlineLvl w:val="2"/>
    </w:pPr>
    <w:rPr>
      <w:rFonts w:ascii="Consolas" w:hAnsi="Consolas"/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B66"/>
    <w:pPr>
      <w:keepNext/>
      <w:keepLines/>
      <w:spacing w:beforeLines="50" w:before="50" w:afterLines="50" w:after="50"/>
      <w:ind w:firstLine="200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F51"/>
    <w:rPr>
      <w:rFonts w:ascii="Consolas" w:hAnsi="Consolas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A2901"/>
    <w:rPr>
      <w:rFonts w:ascii="Consolas" w:eastAsiaTheme="majorEastAsia" w:hAnsi="Consolas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AC1FE0"/>
  </w:style>
  <w:style w:type="table" w:styleId="a4">
    <w:name w:val="Table Grid"/>
    <w:basedOn w:val="a1"/>
    <w:uiPriority w:val="39"/>
    <w:rsid w:val="007E4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5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1448"/>
    <w:rPr>
      <w:rFonts w:ascii="Consolas" w:hAnsi="Consola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5435"/>
    <w:pPr>
      <w:tabs>
        <w:tab w:val="center" w:pos="4153"/>
        <w:tab w:val="right" w:pos="8306"/>
      </w:tabs>
      <w:snapToGrid w:val="0"/>
      <w:jc w:val="center"/>
    </w:pPr>
    <w:rPr>
      <w:sz w:val="15"/>
      <w:szCs w:val="18"/>
    </w:rPr>
  </w:style>
  <w:style w:type="character" w:customStyle="1" w:styleId="Char0">
    <w:name w:val="页脚 Char"/>
    <w:basedOn w:val="a0"/>
    <w:link w:val="a6"/>
    <w:uiPriority w:val="99"/>
    <w:rsid w:val="00875435"/>
    <w:rPr>
      <w:rFonts w:ascii="Consolas" w:eastAsia="Consolas" w:hAnsi="Consolas"/>
      <w:color w:val="000000" w:themeColor="text1"/>
      <w:sz w:val="15"/>
      <w:szCs w:val="18"/>
    </w:rPr>
  </w:style>
  <w:style w:type="character" w:customStyle="1" w:styleId="3Char">
    <w:name w:val="标题 3 Char"/>
    <w:basedOn w:val="a0"/>
    <w:link w:val="3"/>
    <w:uiPriority w:val="9"/>
    <w:rsid w:val="009916E8"/>
    <w:rPr>
      <w:rFonts w:ascii="Consolas" w:hAnsi="Consolas"/>
      <w:b/>
      <w:bCs/>
      <w:color w:val="4472C4" w:themeColor="accent5"/>
      <w:sz w:val="24"/>
      <w:szCs w:val="32"/>
    </w:rPr>
  </w:style>
  <w:style w:type="table" w:customStyle="1" w:styleId="10">
    <w:name w:val="样式1"/>
    <w:basedOn w:val="a1"/>
    <w:uiPriority w:val="99"/>
    <w:rsid w:val="00A50D85"/>
    <w:rPr>
      <w:rFonts w:ascii="Consolas" w:eastAsia="Consolas" w:hAnsi="Consolas"/>
    </w:rPr>
    <w:tblPr>
      <w:tblBorders>
        <w:top w:val="single" w:sz="6" w:space="0" w:color="92D050"/>
        <w:bottom w:val="single" w:sz="6" w:space="0" w:color="92D050"/>
        <w:insideV w:val="single" w:sz="6" w:space="0" w:color="92D050"/>
      </w:tblBorders>
    </w:tblPr>
  </w:style>
  <w:style w:type="paragraph" w:customStyle="1" w:styleId="a7">
    <w:name w:val="图片"/>
    <w:next w:val="a"/>
    <w:qFormat/>
    <w:rsid w:val="00BD2CEE"/>
    <w:pPr>
      <w:jc w:val="center"/>
    </w:pPr>
    <w:rPr>
      <w:rFonts w:ascii="Consolas" w:hAnsi="Consolas"/>
      <w:noProof/>
      <w:sz w:val="24"/>
    </w:rPr>
  </w:style>
  <w:style w:type="paragraph" w:customStyle="1" w:styleId="20">
    <w:name w:val="代码2"/>
    <w:next w:val="a"/>
    <w:link w:val="2Char0"/>
    <w:qFormat/>
    <w:rsid w:val="004B4EF8"/>
    <w:pPr>
      <w:ind w:firstLineChars="200" w:firstLine="200"/>
    </w:pPr>
    <w:rPr>
      <w:rFonts w:ascii="Consolas" w:eastAsia="Consolas" w:hAnsi="Consolas"/>
      <w:i/>
      <w:color w:val="FF0000"/>
      <w:sz w:val="24"/>
    </w:rPr>
  </w:style>
  <w:style w:type="paragraph" w:customStyle="1" w:styleId="11">
    <w:name w:val="代码1"/>
    <w:next w:val="a"/>
    <w:link w:val="1Char0"/>
    <w:qFormat/>
    <w:rsid w:val="00797CFE"/>
    <w:pPr>
      <w:ind w:firstLineChars="200" w:firstLine="200"/>
    </w:pPr>
    <w:rPr>
      <w:rFonts w:ascii="Consolas" w:eastAsia="Consolas" w:hAnsi="Consolas"/>
      <w:i/>
      <w:sz w:val="24"/>
    </w:rPr>
  </w:style>
  <w:style w:type="character" w:customStyle="1" w:styleId="1Char0">
    <w:name w:val="代码1 Char"/>
    <w:basedOn w:val="a0"/>
    <w:link w:val="11"/>
    <w:rsid w:val="00797CFE"/>
    <w:rPr>
      <w:rFonts w:ascii="Consolas" w:eastAsia="Consolas" w:hAnsi="Consolas"/>
      <w:i/>
      <w:sz w:val="24"/>
    </w:rPr>
  </w:style>
  <w:style w:type="character" w:customStyle="1" w:styleId="2Char0">
    <w:name w:val="代码2 Char"/>
    <w:basedOn w:val="a0"/>
    <w:link w:val="20"/>
    <w:rsid w:val="00797CFE"/>
    <w:rPr>
      <w:rFonts w:ascii="Consolas" w:eastAsia="Consolas" w:hAnsi="Consolas"/>
      <w:i/>
      <w:color w:val="FF0000"/>
      <w:sz w:val="24"/>
    </w:rPr>
  </w:style>
  <w:style w:type="character" w:customStyle="1" w:styleId="4Char">
    <w:name w:val="标题 4 Char"/>
    <w:basedOn w:val="a0"/>
    <w:link w:val="4"/>
    <w:uiPriority w:val="9"/>
    <w:rsid w:val="008E1B66"/>
    <w:rPr>
      <w:rFonts w:ascii="Consolas" w:eastAsiaTheme="majorEastAsia" w:hAnsi="Consolas" w:cstheme="majorBidi"/>
      <w:b/>
      <w:bCs/>
      <w:sz w:val="24"/>
      <w:szCs w:val="28"/>
    </w:rPr>
  </w:style>
  <w:style w:type="paragraph" w:customStyle="1" w:styleId="a8">
    <w:name w:val="粉色字体"/>
    <w:basedOn w:val="a"/>
    <w:next w:val="a"/>
    <w:link w:val="Char1"/>
    <w:qFormat/>
    <w:rsid w:val="00354C1C"/>
    <w:pPr>
      <w:ind w:firstLine="480"/>
    </w:pPr>
    <w:rPr>
      <w:color w:val="FF33CC"/>
    </w:rPr>
  </w:style>
  <w:style w:type="paragraph" w:customStyle="1" w:styleId="a9">
    <w:name w:val="黄色字体"/>
    <w:basedOn w:val="a"/>
    <w:link w:val="Char2"/>
    <w:qFormat/>
    <w:rsid w:val="00ED4B2B"/>
    <w:pPr>
      <w:ind w:firstLineChars="0" w:firstLine="0"/>
    </w:pPr>
    <w:rPr>
      <w:color w:val="FFCC00"/>
    </w:rPr>
  </w:style>
  <w:style w:type="character" w:customStyle="1" w:styleId="Char2">
    <w:name w:val="黄色字体 Char"/>
    <w:basedOn w:val="a0"/>
    <w:link w:val="a9"/>
    <w:rsid w:val="00ED4B2B"/>
    <w:rPr>
      <w:rFonts w:ascii="Consolas" w:eastAsia="Consolas" w:hAnsi="Consolas"/>
      <w:color w:val="FFCC00"/>
      <w:sz w:val="24"/>
    </w:rPr>
  </w:style>
  <w:style w:type="character" w:customStyle="1" w:styleId="Char1">
    <w:name w:val="粉色字体 Char"/>
    <w:basedOn w:val="a0"/>
    <w:link w:val="a8"/>
    <w:rsid w:val="00354C1C"/>
    <w:rPr>
      <w:rFonts w:ascii="Consolas" w:hAnsi="Consolas"/>
      <w:color w:val="FF33CC"/>
      <w:sz w:val="24"/>
    </w:rPr>
  </w:style>
  <w:style w:type="paragraph" w:customStyle="1" w:styleId="aa">
    <w:name w:val="浅蓝字体"/>
    <w:basedOn w:val="a"/>
    <w:link w:val="Char3"/>
    <w:qFormat/>
    <w:rsid w:val="00354C1C"/>
    <w:pPr>
      <w:ind w:firstLine="480"/>
    </w:pPr>
    <w:rPr>
      <w:color w:val="0099FF"/>
    </w:rPr>
  </w:style>
  <w:style w:type="character" w:customStyle="1" w:styleId="Char3">
    <w:name w:val="浅蓝字体 Char"/>
    <w:basedOn w:val="a0"/>
    <w:link w:val="aa"/>
    <w:rsid w:val="00354C1C"/>
    <w:rPr>
      <w:rFonts w:ascii="Consolas" w:hAnsi="Consolas"/>
      <w:color w:val="0099FF"/>
      <w:sz w:val="24"/>
    </w:rPr>
  </w:style>
  <w:style w:type="paragraph" w:customStyle="1" w:styleId="ab">
    <w:name w:val="深蓝字体"/>
    <w:basedOn w:val="a"/>
    <w:next w:val="a"/>
    <w:link w:val="Char4"/>
    <w:qFormat/>
    <w:rsid w:val="00354C1C"/>
    <w:pPr>
      <w:ind w:firstLine="480"/>
    </w:pPr>
    <w:rPr>
      <w:color w:val="0033CC"/>
    </w:rPr>
  </w:style>
  <w:style w:type="paragraph" w:customStyle="1" w:styleId="ac">
    <w:name w:val="表格字体"/>
    <w:basedOn w:val="a"/>
    <w:next w:val="a"/>
    <w:qFormat/>
    <w:rsid w:val="00E422FE"/>
    <w:pPr>
      <w:ind w:firstLineChars="0" w:firstLine="0"/>
      <w:jc w:val="center"/>
    </w:pPr>
  </w:style>
  <w:style w:type="character" w:customStyle="1" w:styleId="Char4">
    <w:name w:val="深蓝字体 Char"/>
    <w:basedOn w:val="a0"/>
    <w:link w:val="ab"/>
    <w:rsid w:val="00354C1C"/>
    <w:rPr>
      <w:rFonts w:ascii="Consolas" w:eastAsia="Consolas" w:hAnsi="Consolas"/>
      <w:color w:val="0033CC"/>
      <w:sz w:val="24"/>
    </w:rPr>
  </w:style>
  <w:style w:type="paragraph" w:customStyle="1" w:styleId="ad">
    <w:name w:val="红色字体"/>
    <w:basedOn w:val="a"/>
    <w:link w:val="Char5"/>
    <w:qFormat/>
    <w:rsid w:val="007D41D3"/>
    <w:pPr>
      <w:ind w:firstLine="480"/>
    </w:pPr>
    <w:rPr>
      <w:color w:val="FF3300"/>
    </w:rPr>
  </w:style>
  <w:style w:type="paragraph" w:customStyle="1" w:styleId="ae">
    <w:name w:val="灰色字体"/>
    <w:basedOn w:val="a"/>
    <w:link w:val="Char6"/>
    <w:qFormat/>
    <w:rsid w:val="00ED4B2B"/>
    <w:pPr>
      <w:ind w:firstLineChars="0" w:firstLine="0"/>
    </w:pPr>
    <w:rPr>
      <w:color w:val="808080" w:themeColor="background1" w:themeShade="80"/>
    </w:rPr>
  </w:style>
  <w:style w:type="character" w:customStyle="1" w:styleId="Char5">
    <w:name w:val="红色字体 Char"/>
    <w:basedOn w:val="a0"/>
    <w:link w:val="ad"/>
    <w:rsid w:val="007D41D3"/>
    <w:rPr>
      <w:rFonts w:ascii="Consolas" w:hAnsi="Consolas"/>
      <w:color w:val="FF3300"/>
      <w:sz w:val="24"/>
    </w:rPr>
  </w:style>
  <w:style w:type="table" w:styleId="af">
    <w:name w:val="Grid Table Light"/>
    <w:basedOn w:val="a1"/>
    <w:uiPriority w:val="40"/>
    <w:rsid w:val="00BA43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6">
    <w:name w:val="灰色字体 Char"/>
    <w:basedOn w:val="a0"/>
    <w:link w:val="ae"/>
    <w:rsid w:val="00ED4B2B"/>
    <w:rPr>
      <w:rFonts w:ascii="Consolas" w:eastAsia="Consolas" w:hAnsi="Consolas"/>
      <w:color w:val="808080" w:themeColor="background1" w:themeShade="80"/>
      <w:sz w:val="24"/>
    </w:rPr>
  </w:style>
  <w:style w:type="table" w:styleId="12">
    <w:name w:val="Plain Table 1"/>
    <w:basedOn w:val="a1"/>
    <w:uiPriority w:val="41"/>
    <w:rsid w:val="00BA43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2">
    <w:name w:val="Grid Table 5 Dark Accent 2"/>
    <w:basedOn w:val="a1"/>
    <w:uiPriority w:val="50"/>
    <w:rsid w:val="00BA43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2-4">
    <w:name w:val="Grid Table 2 Accent 4"/>
    <w:basedOn w:val="a1"/>
    <w:uiPriority w:val="47"/>
    <w:rsid w:val="00BA43A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linux">
    <w:name w:val="linux字符"/>
    <w:basedOn w:val="a"/>
    <w:link w:val="linuxChar"/>
    <w:qFormat/>
    <w:rsid w:val="00CA74DD"/>
    <w:pPr>
      <w:ind w:firstLineChars="0" w:firstLine="0"/>
    </w:pPr>
    <w:rPr>
      <w:rFonts w:eastAsia="宋体"/>
      <w:color w:val="0000CC"/>
      <w:sz w:val="18"/>
    </w:rPr>
  </w:style>
  <w:style w:type="character" w:customStyle="1" w:styleId="linuxChar">
    <w:name w:val="linux字符 Char"/>
    <w:basedOn w:val="a0"/>
    <w:link w:val="linux"/>
    <w:rsid w:val="00CA74DD"/>
    <w:rPr>
      <w:rFonts w:ascii="Consolas" w:eastAsia="宋体" w:hAnsi="Consolas"/>
      <w:color w:val="0000CC"/>
      <w:sz w:val="18"/>
    </w:rPr>
  </w:style>
  <w:style w:type="paragraph" w:styleId="af0">
    <w:name w:val="caption"/>
    <w:basedOn w:val="a"/>
    <w:next w:val="a"/>
    <w:uiPriority w:val="35"/>
    <w:unhideWhenUsed/>
    <w:qFormat/>
    <w:rsid w:val="0087543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4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44434669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701541402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872647306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218861283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77097346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49117027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670958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</w:divsChild>
        </w:div>
      </w:divsChild>
    </w:div>
    <w:div w:id="1572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3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0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1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3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1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21338;&#23458;&#27169;&#29256;\&#21338;&#23458;&#27169;&#29256;\&#21338;&#23458;&#27169;&#29256;_05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134E9-2C93-4B67-A81D-4FA09EBE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博客模版_05.dotm</Template>
  <TotalTime>104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Yihulee</dc:creator>
  <cp:keywords/>
  <dc:description/>
  <cp:lastModifiedBy>Yihulee</cp:lastModifiedBy>
  <cp:revision>8</cp:revision>
  <dcterms:created xsi:type="dcterms:W3CDTF">2020-03-16T17:04:00Z</dcterms:created>
  <dcterms:modified xsi:type="dcterms:W3CDTF">2020-03-18T16:59:00Z</dcterms:modified>
</cp:coreProperties>
</file>